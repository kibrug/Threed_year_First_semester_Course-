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525F9B">
              <w:t>April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525F9B">
              <w:t>2022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EC0C2AC8C19D462D82287136DEF6A9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CB888E64E0344D82803147667B8633B9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BD78856B8CF44FE3B3E9E3472186D491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EC1E6F9470BB41958E3EE634C5945B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A91CC0">
            <w:pPr>
              <w:pStyle w:val="Days"/>
            </w:pPr>
            <w:sdt>
              <w:sdtPr>
                <w:id w:val="2141225648"/>
                <w:placeholder>
                  <w:docPart w:val="BA6BF4956F6945728C0CF72B75DF33CC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A91CC0">
            <w:pPr>
              <w:pStyle w:val="Days"/>
            </w:pPr>
            <w:sdt>
              <w:sdtPr>
                <w:id w:val="-225834277"/>
                <w:placeholder>
                  <w:docPart w:val="1F13A65595014485BBD07528A8C7848E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A91CC0">
            <w:pPr>
              <w:pStyle w:val="Days"/>
            </w:pPr>
            <w:sdt>
              <w:sdtPr>
                <w:id w:val="-1121838800"/>
                <w:placeholder>
                  <w:docPart w:val="986CA564C54C4843A703DCC4FF6DB133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A91CC0">
            <w:pPr>
              <w:pStyle w:val="Days"/>
            </w:pPr>
            <w:sdt>
              <w:sdtPr>
                <w:id w:val="-1805692476"/>
                <w:placeholder>
                  <w:docPart w:val="E880353618D6483BBEF75B0FEE6E5BB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A91CC0">
            <w:pPr>
              <w:pStyle w:val="Days"/>
            </w:pPr>
            <w:sdt>
              <w:sdtPr>
                <w:id w:val="815225377"/>
                <w:placeholder>
                  <w:docPart w:val="CF98EDC20C01404187BBD4DA48F6E98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A91CC0">
            <w:pPr>
              <w:pStyle w:val="Days"/>
            </w:pPr>
            <w:sdt>
              <w:sdtPr>
                <w:id w:val="36251574"/>
                <w:placeholder>
                  <w:docPart w:val="C82DE5A85EBF4E75910894068C7F587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25F9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25F9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25F9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25F9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25F9B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525F9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525F9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25F9B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25F9B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25F9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25F9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25F9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25F9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25F9B">
              <w:rPr>
                <w:noProof/>
              </w:rPr>
              <w:t>9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25F9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25F9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25F9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25F9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25F9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25F9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25F9B">
              <w:rPr>
                <w:noProof/>
              </w:rPr>
              <w:t>16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25F9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25F9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25F9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25F9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25F9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25F9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25F9B">
              <w:rPr>
                <w:noProof/>
              </w:rPr>
              <w:t>23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525F9B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525F9B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525F9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525F9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525F9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525F9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525F9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525F9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525F9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525F9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525F9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525F9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525F9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25F9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25F9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525F9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25F9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25F9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25F9B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525F9B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525F9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25F9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525F9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 w:rsidR="00525F9B">
              <w:fldChar w:fldCharType="separate"/>
            </w:r>
            <w:r w:rsidR="00525F9B">
              <w:rPr>
                <w:noProof/>
              </w:rPr>
              <w:instrText>30</w:instrText>
            </w:r>
            <w:r>
              <w:fldChar w:fldCharType="end"/>
            </w:r>
            <w:r w:rsidR="00525F9B">
              <w:fldChar w:fldCharType="separate"/>
            </w:r>
            <w:r w:rsidR="00525F9B">
              <w:rPr>
                <w:noProof/>
              </w:rPr>
              <w:t>30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525F9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525F9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25F9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525F9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F2AAB335E97E4FADAF73246BE2E2C857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C0" w:rsidRDefault="00A91CC0">
      <w:pPr>
        <w:spacing w:before="0" w:after="0"/>
      </w:pPr>
      <w:r>
        <w:separator/>
      </w:r>
    </w:p>
  </w:endnote>
  <w:endnote w:type="continuationSeparator" w:id="0">
    <w:p w:rsidR="00A91CC0" w:rsidRDefault="00A91C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C0" w:rsidRDefault="00A91CC0">
      <w:pPr>
        <w:spacing w:before="0" w:after="0"/>
      </w:pPr>
      <w:r>
        <w:separator/>
      </w:r>
    </w:p>
  </w:footnote>
  <w:footnote w:type="continuationSeparator" w:id="0">
    <w:p w:rsidR="00A91CC0" w:rsidRDefault="00A91C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4/30/2022"/>
    <w:docVar w:name="MonthStart" w:val="4/1/2022"/>
    <w:docVar w:name="ShowDynamicGuides" w:val="1"/>
    <w:docVar w:name="ShowMarginGuides" w:val="0"/>
    <w:docVar w:name="ShowOutlines" w:val="0"/>
    <w:docVar w:name="ShowStaticGuides" w:val="0"/>
  </w:docVars>
  <w:rsids>
    <w:rsidRoot w:val="00525F9B"/>
    <w:rsid w:val="00124ADC"/>
    <w:rsid w:val="00193E15"/>
    <w:rsid w:val="0025748C"/>
    <w:rsid w:val="002F7032"/>
    <w:rsid w:val="00320970"/>
    <w:rsid w:val="00375B27"/>
    <w:rsid w:val="00525F9B"/>
    <w:rsid w:val="0058548E"/>
    <w:rsid w:val="005B0C48"/>
    <w:rsid w:val="007D3144"/>
    <w:rsid w:val="00812DAD"/>
    <w:rsid w:val="0081356A"/>
    <w:rsid w:val="00925ED9"/>
    <w:rsid w:val="00997C7D"/>
    <w:rsid w:val="009A164A"/>
    <w:rsid w:val="009A7C5B"/>
    <w:rsid w:val="00A91CC0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M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C2AC8C19D462D82287136DEF6A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CFA51-0740-4651-AC9C-938CB0EE56E4}"/>
      </w:docPartPr>
      <w:docPartBody>
        <w:p w:rsidR="00000000" w:rsidRDefault="00F355F4">
          <w:pPr>
            <w:pStyle w:val="EC0C2AC8C19D462D82287136DEF6A932"/>
          </w:pPr>
          <w:r>
            <w:t>Subtitle</w:t>
          </w:r>
        </w:p>
      </w:docPartBody>
    </w:docPart>
    <w:docPart>
      <w:docPartPr>
        <w:name w:val="CB888E64E0344D82803147667B86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DDF1-0FE0-498F-B809-39E8870D58DE}"/>
      </w:docPartPr>
      <w:docPartBody>
        <w:p w:rsidR="00000000" w:rsidRDefault="00F355F4">
          <w:pPr>
            <w:pStyle w:val="CB888E64E0344D82803147667B8633B9"/>
          </w:pPr>
          <w:r>
            <w:t>Title</w:t>
          </w:r>
        </w:p>
      </w:docPartBody>
    </w:docPart>
    <w:docPart>
      <w:docPartPr>
        <w:name w:val="BD78856B8CF44FE3B3E9E3472186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37916-D62D-405A-8768-5C72AAA82DF5}"/>
      </w:docPartPr>
      <w:docPartBody>
        <w:p w:rsidR="00000000" w:rsidRDefault="00F355F4">
          <w:pPr>
            <w:pStyle w:val="BD78856B8CF44FE3B3E9E3472186D491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EC1E6F9470BB41958E3EE634C5945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7167-1C79-43C9-817B-04B6609B9EFC}"/>
      </w:docPartPr>
      <w:docPartBody>
        <w:p w:rsidR="00000000" w:rsidRDefault="00F355F4">
          <w:pPr>
            <w:pStyle w:val="EC1E6F9470BB41958E3EE634C5945BE9"/>
          </w:pPr>
          <w:r>
            <w:t>Sunday</w:t>
          </w:r>
        </w:p>
      </w:docPartBody>
    </w:docPart>
    <w:docPart>
      <w:docPartPr>
        <w:name w:val="BA6BF4956F6945728C0CF72B75DF3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52ED-5D31-4490-AF5D-0B55F0FF90B8}"/>
      </w:docPartPr>
      <w:docPartBody>
        <w:p w:rsidR="00000000" w:rsidRDefault="00F355F4">
          <w:pPr>
            <w:pStyle w:val="BA6BF4956F6945728C0CF72B75DF33CC"/>
          </w:pPr>
          <w:r>
            <w:t>Monday</w:t>
          </w:r>
        </w:p>
      </w:docPartBody>
    </w:docPart>
    <w:docPart>
      <w:docPartPr>
        <w:name w:val="1F13A65595014485BBD07528A8C7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B2960-0CEA-4FD9-BBA4-8DDC1D345BF0}"/>
      </w:docPartPr>
      <w:docPartBody>
        <w:p w:rsidR="00000000" w:rsidRDefault="00F355F4">
          <w:pPr>
            <w:pStyle w:val="1F13A65595014485BBD07528A8C7848E"/>
          </w:pPr>
          <w:r>
            <w:t>Tuesday</w:t>
          </w:r>
        </w:p>
      </w:docPartBody>
    </w:docPart>
    <w:docPart>
      <w:docPartPr>
        <w:name w:val="986CA564C54C4843A703DCC4FF6DB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BD1D-EBD5-45C6-9A3A-C4BF56FDCBEE}"/>
      </w:docPartPr>
      <w:docPartBody>
        <w:p w:rsidR="00000000" w:rsidRDefault="00F355F4">
          <w:pPr>
            <w:pStyle w:val="986CA564C54C4843A703DCC4FF6DB133"/>
          </w:pPr>
          <w:r>
            <w:t>Wednesday</w:t>
          </w:r>
        </w:p>
      </w:docPartBody>
    </w:docPart>
    <w:docPart>
      <w:docPartPr>
        <w:name w:val="E880353618D6483BBEF75B0FEE6E5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F3071-164E-400B-91B8-A0F8301B7A32}"/>
      </w:docPartPr>
      <w:docPartBody>
        <w:p w:rsidR="00000000" w:rsidRDefault="00F355F4">
          <w:pPr>
            <w:pStyle w:val="E880353618D6483BBEF75B0FEE6E5BB1"/>
          </w:pPr>
          <w:r>
            <w:t>Thursday</w:t>
          </w:r>
        </w:p>
      </w:docPartBody>
    </w:docPart>
    <w:docPart>
      <w:docPartPr>
        <w:name w:val="CF98EDC20C01404187BBD4DA48F6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44B9-E8A8-476B-9CE5-B4B83CF77FD5}"/>
      </w:docPartPr>
      <w:docPartBody>
        <w:p w:rsidR="00000000" w:rsidRDefault="00F355F4">
          <w:pPr>
            <w:pStyle w:val="CF98EDC20C01404187BBD4DA48F6E985"/>
          </w:pPr>
          <w:r>
            <w:t>Friday</w:t>
          </w:r>
        </w:p>
      </w:docPartBody>
    </w:docPart>
    <w:docPart>
      <w:docPartPr>
        <w:name w:val="C82DE5A85EBF4E75910894068C7F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A4D08-52D2-44DA-A6EC-710DDF03559D}"/>
      </w:docPartPr>
      <w:docPartBody>
        <w:p w:rsidR="00000000" w:rsidRDefault="00F355F4">
          <w:pPr>
            <w:pStyle w:val="C82DE5A85EBF4E75910894068C7F5872"/>
          </w:pPr>
          <w:r>
            <w:t>Saturday</w:t>
          </w:r>
        </w:p>
      </w:docPartBody>
    </w:docPart>
    <w:docPart>
      <w:docPartPr>
        <w:name w:val="F2AAB335E97E4FADAF73246BE2E2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6895-21D0-4A24-8D98-F7D89716711E}"/>
      </w:docPartPr>
      <w:docPartBody>
        <w:p w:rsidR="00000000" w:rsidRDefault="00F355F4">
          <w:pPr>
            <w:pStyle w:val="F2AAB335E97E4FADAF73246BE2E2C857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C2AC8C19D462D82287136DEF6A932">
    <w:name w:val="EC0C2AC8C19D462D82287136DEF6A932"/>
  </w:style>
  <w:style w:type="paragraph" w:customStyle="1" w:styleId="CB888E64E0344D82803147667B8633B9">
    <w:name w:val="CB888E64E0344D82803147667B8633B9"/>
  </w:style>
  <w:style w:type="paragraph" w:customStyle="1" w:styleId="BD78856B8CF44FE3B3E9E3472186D491">
    <w:name w:val="BD78856B8CF44FE3B3E9E3472186D491"/>
  </w:style>
  <w:style w:type="paragraph" w:customStyle="1" w:styleId="EC1E6F9470BB41958E3EE634C5945BE9">
    <w:name w:val="EC1E6F9470BB41958E3EE634C5945BE9"/>
  </w:style>
  <w:style w:type="paragraph" w:customStyle="1" w:styleId="BA6BF4956F6945728C0CF72B75DF33CC">
    <w:name w:val="BA6BF4956F6945728C0CF72B75DF33CC"/>
  </w:style>
  <w:style w:type="paragraph" w:customStyle="1" w:styleId="1F13A65595014485BBD07528A8C7848E">
    <w:name w:val="1F13A65595014485BBD07528A8C7848E"/>
  </w:style>
  <w:style w:type="paragraph" w:customStyle="1" w:styleId="986CA564C54C4843A703DCC4FF6DB133">
    <w:name w:val="986CA564C54C4843A703DCC4FF6DB133"/>
  </w:style>
  <w:style w:type="paragraph" w:customStyle="1" w:styleId="E880353618D6483BBEF75B0FEE6E5BB1">
    <w:name w:val="E880353618D6483BBEF75B0FEE6E5BB1"/>
  </w:style>
  <w:style w:type="paragraph" w:customStyle="1" w:styleId="CF98EDC20C01404187BBD4DA48F6E985">
    <w:name w:val="CF98EDC20C01404187BBD4DA48F6E985"/>
  </w:style>
  <w:style w:type="paragraph" w:customStyle="1" w:styleId="C82DE5A85EBF4E75910894068C7F5872">
    <w:name w:val="C82DE5A85EBF4E75910894068C7F5872"/>
  </w:style>
  <w:style w:type="paragraph" w:customStyle="1" w:styleId="F2AAB335E97E4FADAF73246BE2E2C857">
    <w:name w:val="F2AAB335E97E4FADAF73246BE2E2C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calendar.dotm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2022-04-14T17:29:00Z</dcterms:created>
  <dcterms:modified xsi:type="dcterms:W3CDTF">2022-04-14T20:59:00Z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